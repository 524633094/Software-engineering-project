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2018年4月27日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9C 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ind w:left="1000" w:hanging="1000" w:hangingChars="500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张琪、张永琪、火忻、刘丽、刘琼、付恩丽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付恩丽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团队项目可行性评审；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确定靠谱的团队研发项目；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编制团队项目选题报告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分配采访任务。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开发项目：Green Cloud 植物智慧平台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项目</w:t>
            </w:r>
            <w:r>
              <w:rPr>
                <w:rFonts w:hint="eastAsia" w:ascii="微软雅黑" w:hAnsi="微软雅黑" w:eastAsia="微软雅黑" w:cs="微软雅黑"/>
              </w:rPr>
              <w:t>可行性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见项目计划书；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每两人负责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个团队，采用NABCD法，发表团队意见。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ind w:leftChars="0"/>
              <w:jc w:val="both"/>
              <w:rPr>
                <w:rFonts w:ascii="微软雅黑" w:hAnsi="微软雅黑" w:eastAsia="微软雅黑" w:cs="微软雅黑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编写项目申请表；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建立团队项目github仓库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撰写博客。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7A19DF"/>
    <w:multiLevelType w:val="singleLevel"/>
    <w:tmpl w:val="C97A19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50E8D"/>
    <w:rsid w:val="42F50E8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Normal (Web)"/>
    <w:basedOn w:val="1"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2018-06-26T07:15:00Z</dcterms:created>
  <dc:creator>梦雨星晨</dc:creator>
  <cp:lastModifiedBy>梦雨星晨</cp:lastModifiedBy>
  <dcterms:modified xsi:type="dcterms:W3CDTF">2018-06-26T07:23:28Z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