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2018年5月4日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9C 501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团队项目原型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设计；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设计流程：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阶段一： 根据前一阶段的分析总结，我们将项目分为两个板块，即Web端和App端。我们小组成员分两组拟web和app界面的草图。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阶段二： 分工做各模块的雏形，边做边商量，即时同步信息，进行适当的调整。张琪和火忻负责Web端后台设计，刘丽和刘琼负责Web前端设计，张永琪和付恩丽负责app端的设计。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阶段三： 三大主体都搞定后，小组成员一起进行评价优化。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阶段四：在原型设计完成之后，进行了初步的开发，形成了软件的雏形。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原型开发；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相关文件上传</w:t>
            </w:r>
            <w:r>
              <w:rPr>
                <w:rFonts w:hint="eastAsia" w:ascii="微软雅黑" w:hAnsi="微软雅黑" w:eastAsia="微软雅黑" w:cs="微软雅黑"/>
              </w:rPr>
              <w:t>github仓库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撰写博客。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30B0C"/>
    <w:rsid w:val="08030B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2018-06-26T07:23:00Z</dcterms:created>
  <dc:creator>梦雨星晨</dc:creator>
  <cp:lastModifiedBy>梦雨星晨</cp:lastModifiedBy>
  <dcterms:modified xsi:type="dcterms:W3CDTF">2018-06-26T07:27:51Z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