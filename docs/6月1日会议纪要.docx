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2018年6月1日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9C506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团队项目系统设计说明书缺点；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《软件系统详细设计说明书》注意事项；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1.分析项目系统设计说明书初稿的不足，特别是软件系统结构模型建模不完善内容。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改进一：在本次实验中，我们针对初稿中设计功能流程图进行了改进，原本的流程图描述了项目的功能作用，没有直接反应用户的实际需求，改善后的流程图将系统功能进行了更清晰的展现。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　　改进二：初稿中没有很好的完成软件系统结构模型的建模设计，只是完成了服务器部分的整体功能的流程设计，项目系统结构的整体设计不够完善。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《软件系统详细设计说明书》撰写；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相关文件上传</w:t>
            </w:r>
            <w:r>
              <w:rPr>
                <w:rFonts w:hint="eastAsia" w:ascii="微软雅黑" w:hAnsi="微软雅黑" w:eastAsia="微软雅黑" w:cs="微软雅黑"/>
              </w:rPr>
              <w:t>github仓库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回答以下两个问题：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何谓软件体系结构、软件设计模式？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（2）什么是C/S与B/S结构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</w:rPr>
              <w:t>(3)  什么是MVC设计模式？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（4）结合项目系统设计体验，简要说明（1）、（2）、（3）的内容与软件系统设计的关系。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（5）详细设计的常见工具有哪些？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（6）如何绘制符合规范的流程图？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p/>
    <w:p/>
    <w:p/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5E98A2"/>
    <w:multiLevelType w:val="singleLevel"/>
    <w:tmpl w:val="5C5E98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85751"/>
    <w:rsid w:val="5DF8575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2018-06-26T07:37:00Z</dcterms:created>
  <dc:creator>梦雨星晨</dc:creator>
  <cp:lastModifiedBy>梦雨星晨</cp:lastModifiedBy>
  <dcterms:modified xsi:type="dcterms:W3CDTF">2018-06-26T07:40:49Z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