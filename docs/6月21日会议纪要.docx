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2018年6月21日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9C501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ind w:left="1000" w:hanging="1000" w:hangingChars="50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张琪、张永琪、火忻、刘丽、刘琼、付恩丽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付恩丽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项目测试；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推荐功能事项；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商量验收伙伴；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以后项目发展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整理项目文件；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小组成员写了自己的项目体会；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博客、测试、PPT等任务进行分配；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每人负责一天的beta冲刺博客以及实验照片。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文档整理；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项目测试；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PPT制作；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撰写博客。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D6F5A"/>
    <w:multiLevelType w:val="singleLevel"/>
    <w:tmpl w:val="99BD6F5A"/>
    <w:lvl w:ilvl="0" w:tentative="0">
      <w:start w:val="1"/>
      <w:numFmt w:val="decimal"/>
      <w:suff w:val="space"/>
      <w:lvlText w:val="%1."/>
      <w:lvlJc w:val="left"/>
      <w:pPr>
        <w:ind w:left="200" w:leftChars="0" w:firstLine="0" w:firstLineChars="0"/>
      </w:pPr>
    </w:lvl>
  </w:abstractNum>
  <w:abstractNum w:abstractNumId="1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06663"/>
    <w:rsid w:val="6D535020"/>
    <w:rsid w:val="7590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2018-06-26T07:44:00Z</dcterms:created>
  <dc:creator>梦雨星晨</dc:creator>
  <cp:lastModifiedBy>梦雨星晨</cp:lastModifiedBy>
  <dcterms:modified xsi:type="dcterms:W3CDTF">2018-06-26T07:50:53Z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