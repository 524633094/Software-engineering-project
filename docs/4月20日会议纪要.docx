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2018年4月20日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9C506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ind w:left="1000" w:hanging="1000" w:hangingChars="500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张琪、张永琪、火忻、刘丽、刘琼、付恩丽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付恩丽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确定团队名称；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描述团队特色；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确定开发项目；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分析项目可行性；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分配采访任务。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ind w:left="0" w:leftChars="0" w:firstLine="0" w:firstLineChars="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团队名称：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Just Do IT ！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ind w:left="0" w:leftChars="0" w:firstLine="0" w:firstLineChars="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团队特色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ind w:leftChars="0" w:firstLine="400" w:firstLineChars="20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核心竞争力：创新型，技术控，队员主观能动性强。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ind w:leftChars="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</w:rPr>
              <w:t>我们团队的同学都有学习Java、C、C++、C#等编程语言，SQL数据库语言掌握程度良好，利用Web、Android和.Net开发过小项目。团队成员各有所长，有做开发的，有做美工的，有做Web前端的，有做统筹规划的，且都有参加过“本科生科研提升计划”，比较适应团队项目的氛围。天时、地利、人和，我们相信我们团队可以通过最小的代价获得最佳的开发效果。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ind w:left="0" w:leftChars="0" w:firstLine="0" w:firstLineChars="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开发项目：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Green Cloud 植物智慧平台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ind w:left="0" w:leftChars="0" w:firstLine="0" w:firstLineChars="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分析项目可行性（见团队博客一）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撰写博客；</w:t>
            </w:r>
            <w:bookmarkStart w:id="0" w:name="_GoBack"/>
            <w:bookmarkEnd w:id="0"/>
          </w:p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进行</w:t>
            </w:r>
            <w:r>
              <w:rPr>
                <w:rFonts w:hint="eastAsia" w:ascii="微软雅黑" w:hAnsi="微软雅黑" w:eastAsia="微软雅黑" w:cs="微软雅黑"/>
              </w:rPr>
              <w:t>团队采访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附加任务，完成以下问题：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给出采访的团队名和团队项目名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该团队研发的项目给用户多少价值？ 现在还有人用吗？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这个项目能否给我们团队继续开发，源代码/文档还有么？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项目开发有什么经验和教训？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对学好软件工程有什么建议？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7A19DF"/>
    <w:multiLevelType w:val="singleLevel"/>
    <w:tmpl w:val="C97A19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76E3978"/>
    <w:multiLevelType w:val="singleLevel"/>
    <w:tmpl w:val="E76E39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26282"/>
    <w:rsid w:val="00622B0F"/>
    <w:rsid w:val="00F92098"/>
    <w:rsid w:val="03BE1050"/>
    <w:rsid w:val="06AA2E58"/>
    <w:rsid w:val="0DF703C0"/>
    <w:rsid w:val="117F2A4E"/>
    <w:rsid w:val="12726282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8391EDF"/>
    <w:rsid w:val="5B5D7092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正文文本 Char"/>
    <w:basedOn w:val="6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1">
    <w:name w:val="页眉 Char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9-C506\AppData\Roaming\Kingsoft\wps\addons\pool\win-i386\knewfileruby_1.0.0.10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2</TotalTime>
  <ScaleCrop>false</ScaleCrop>
  <LinksUpToDate>false</LinksUpToDate>
  <CharactersWithSpaces>105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2018-06-26T07:06:00Z</dcterms:created>
  <dc:creator>梦雨星晨</dc:creator>
  <cp:lastModifiedBy>梦雨星晨</cp:lastModifiedBy>
  <dcterms:modified xsi:type="dcterms:W3CDTF">2018-06-26T07:22:46Z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